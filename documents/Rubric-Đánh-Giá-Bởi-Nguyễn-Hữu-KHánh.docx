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B2" w:rsidRPr="00A47E88" w:rsidRDefault="00A02CB2" w:rsidP="00486A79">
      <w:pPr>
        <w:jc w:val="center"/>
        <w:rPr>
          <w:rFonts w:ascii="Times New Roman" w:hAnsi="Times New Roman"/>
          <w:b/>
          <w:sz w:val="32"/>
          <w:szCs w:val="28"/>
        </w:rPr>
      </w:pPr>
      <w:r w:rsidRPr="00A47E88">
        <w:rPr>
          <w:rFonts w:ascii="Times New Roman" w:hAnsi="Times New Roman"/>
          <w:b/>
          <w:sz w:val="32"/>
          <w:szCs w:val="28"/>
        </w:rPr>
        <w:t>BẢNG ĐÁNH GIÁ LÀM VIỆC NHÓM</w:t>
      </w:r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Họ tên :Nguyễn Hữu Khánh</w:t>
      </w:r>
    </w:p>
    <w:p w:rsidR="00A02CB2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Mã SV: </w:t>
      </w:r>
      <w:r>
        <w:rPr>
          <w:rFonts w:ascii="Times New Roman" w:hAnsi="Times New Roman"/>
          <w:sz w:val="24"/>
        </w:rPr>
        <w:t>56827</w:t>
      </w:r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r w:rsidRPr="00FB74AB">
        <w:rPr>
          <w:rFonts w:ascii="Times New Roman" w:hAnsi="Times New Roman"/>
          <w:b/>
          <w:sz w:val="24"/>
        </w:rPr>
        <w:t>Nhóm :</w:t>
      </w:r>
      <w:r>
        <w:rPr>
          <w:rFonts w:ascii="Times New Roman" w:hAnsi="Times New Roman"/>
          <w:sz w:val="24"/>
        </w:rPr>
        <w:t xml:space="preserve"> 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A02CB2" w:rsidRPr="002319FC" w:rsidTr="002319FC">
        <w:trPr>
          <w:trHeight w:val="431"/>
        </w:trPr>
        <w:tc>
          <w:tcPr>
            <w:tcW w:w="3256" w:type="dxa"/>
            <w:vMerge w:val="restart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Thành viên </w:t>
            </w:r>
          </w:p>
        </w:tc>
      </w:tr>
      <w:tr w:rsidR="00A02CB2" w:rsidRPr="002319FC" w:rsidTr="002319FC">
        <w:trPr>
          <w:trHeight w:val="611"/>
        </w:trPr>
        <w:tc>
          <w:tcPr>
            <w:tcW w:w="3256" w:type="dxa"/>
            <w:vMerge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Đinh Văn Kiên</w:t>
            </w: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Nguyễn Công Diện</w:t>
            </w:r>
          </w:p>
        </w:tc>
      </w:tr>
      <w:tr w:rsidR="00A02CB2" w:rsidRPr="002319FC" w:rsidTr="002319FC">
        <w:trPr>
          <w:trHeight w:val="377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1. Hợp tác với các thành viên trong nhóm (tham gia họp nhóm, đóng góp ý kiến, hỗ trợ các thành viên khác)</w:t>
            </w: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(0) Không hợp tác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32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49"/>
        </w:trPr>
        <w:tc>
          <w:tcPr>
            <w:tcW w:w="9209" w:type="dxa"/>
            <w:gridSpan w:val="7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2. Hoàn thành nhiệm vụ được giao</w:t>
            </w: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bookmarkStart w:id="0" w:name="_GoBack"/>
        <w:bookmarkEnd w:id="0"/>
      </w:tr>
      <w:tr w:rsidR="00A02CB2" w:rsidRPr="002319FC" w:rsidTr="002319FC">
        <w:trPr>
          <w:trHeight w:val="403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>3. Lắng nghe và tiếp thu ý kiến của các thành viên khác</w:t>
            </w:r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02CB2" w:rsidRPr="00A04898" w:rsidRDefault="00A02CB2" w:rsidP="00486A79">
      <w:pPr>
        <w:rPr>
          <w:rFonts w:ascii="Times New Roman" w:hAnsi="Times New Roman"/>
          <w:i/>
          <w:sz w:val="24"/>
        </w:rPr>
      </w:pPr>
      <w:r w:rsidRPr="00A04898">
        <w:rPr>
          <w:rFonts w:ascii="Times New Roman" w:hAnsi="Times New Roman"/>
          <w:b/>
          <w:i/>
          <w:sz w:val="24"/>
        </w:rPr>
        <w:t>Ghi chú:</w:t>
      </w:r>
      <w:r w:rsidRPr="00A04898">
        <w:rPr>
          <w:rFonts w:ascii="Times New Roman" w:hAnsi="Times New Roman"/>
          <w:i/>
          <w:sz w:val="24"/>
        </w:rPr>
        <w:t xml:space="preserve"> Mỗi thành viên tự đánh giá mình và đánh giá các thành viên khác trong nhóm</w:t>
      </w:r>
      <w:r>
        <w:rPr>
          <w:rFonts w:ascii="Times New Roman" w:hAnsi="Times New Roman"/>
          <w:i/>
          <w:sz w:val="24"/>
        </w:rPr>
        <w:t>.</w:t>
      </w:r>
      <w:r w:rsidRPr="00A04898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 w:rsidRPr="00A04898">
        <w:rPr>
          <w:rFonts w:ascii="Times New Roman" w:hAnsi="Times New Roman"/>
          <w:i/>
          <w:sz w:val="24"/>
        </w:rPr>
        <w:t>hóm trưởng sẽ tổng hợp và nộp bảng đánh giá của cả nhóm cho giảng viên.</w:t>
      </w:r>
    </w:p>
    <w:sectPr w:rsidR="00A02CB2" w:rsidRPr="00A04898" w:rsidSect="000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  <w:rPr>
        <w:rFonts w:cs="Times New Roman"/>
      </w:r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059"/>
    <w:rsid w:val="000643FD"/>
    <w:rsid w:val="00076FEA"/>
    <w:rsid w:val="00087585"/>
    <w:rsid w:val="000A0010"/>
    <w:rsid w:val="000D5F82"/>
    <w:rsid w:val="000E1C6B"/>
    <w:rsid w:val="0010259E"/>
    <w:rsid w:val="001742D6"/>
    <w:rsid w:val="00174FE3"/>
    <w:rsid w:val="001A7DAB"/>
    <w:rsid w:val="001E6D8B"/>
    <w:rsid w:val="002319FC"/>
    <w:rsid w:val="002A669C"/>
    <w:rsid w:val="00303446"/>
    <w:rsid w:val="00340F3F"/>
    <w:rsid w:val="004030E3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91657"/>
    <w:rsid w:val="0091581A"/>
    <w:rsid w:val="00965A3F"/>
    <w:rsid w:val="009E7F36"/>
    <w:rsid w:val="00A02CB2"/>
    <w:rsid w:val="00A04898"/>
    <w:rsid w:val="00A079F8"/>
    <w:rsid w:val="00A47E88"/>
    <w:rsid w:val="00A652E4"/>
    <w:rsid w:val="00A92C71"/>
    <w:rsid w:val="00AC3059"/>
    <w:rsid w:val="00B102E9"/>
    <w:rsid w:val="00B15E30"/>
    <w:rsid w:val="00BC68F4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A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F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5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109</TotalTime>
  <Pages>1</Pages>
  <Words>148</Words>
  <Characters>850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Admin</cp:lastModifiedBy>
  <cp:revision>46</cp:revision>
  <dcterms:created xsi:type="dcterms:W3CDTF">2018-03-07T13:18:00Z</dcterms:created>
  <dcterms:modified xsi:type="dcterms:W3CDTF">2018-03-23T04:47:00Z</dcterms:modified>
</cp:coreProperties>
</file>